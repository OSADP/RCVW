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3715EE">
        <w:fldChar w:fldCharType="begin">
          <w:ffData>
            <w:name w:val="Text5"/>
            <w:enabled/>
            <w:calcOnExit w:val="0"/>
            <w:textInput/>
          </w:ffData>
        </w:fldChar>
      </w:r>
      <w:bookmarkStart w:id="0" w:name="Text5"/>
      <w:r w:rsidR="003715EE">
        <w:instrText xml:space="preserve"> FORMTEXT </w:instrText>
      </w:r>
      <w:r w:rsidR="003715EE">
        <w:fldChar w:fldCharType="separate"/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fldChar w:fldCharType="end"/>
      </w:r>
      <w:bookmarkEnd w:id="0"/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99719D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99719D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99719D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99719D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99719D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99719D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99719D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99719D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99719D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99719D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99719D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99719D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99719D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99719D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99719D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99719D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99719D">
                            <w:r>
                              <w:t>Safety, Rail, Connected Vehicle,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99719D">
                      <w:r>
                        <w:t>Safety, Rail, Connected Vehicle,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99719D" w:rsidP="00B65D0D">
      <w:pPr>
        <w:ind w:left="720"/>
      </w:pPr>
      <w:sdt>
        <w:sdtPr>
          <w:id w:val="87535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</w:t>
      </w:r>
    </w:p>
    <w:p w:rsidR="00B65D0D" w:rsidRDefault="0099719D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:rsidR="00B65D0D" w:rsidRDefault="0099719D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99719D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:rsidR="00B65D0D" w:rsidRDefault="0099719D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:rsidR="00B65D0D" w:rsidRDefault="0099719D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99719D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1"/>
    </w:p>
    <w:p w:rsidR="00C70235" w:rsidRDefault="00C70235" w:rsidP="00B65D0D">
      <w:pPr>
        <w:ind w:left="720"/>
      </w:pPr>
    </w:p>
    <w:p w:rsidR="0099719D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</w:t>
      </w:r>
      <w:r w:rsidR="0099719D">
        <w:t>application.</w:t>
      </w:r>
    </w:p>
    <w:p w:rsidR="00C70235" w:rsidRDefault="0099719D" w:rsidP="0099719D">
      <w:pPr>
        <w:pStyle w:val="ListParagraph"/>
        <w:ind w:left="360"/>
      </w:pPr>
      <w:bookmarkStart w:id="2" w:name="_GoBack"/>
      <w:bookmarkEnd w:id="2"/>
      <w:r>
        <w:rPr>
          <w:noProof/>
        </w:rPr>
        <w:lastRenderedPageBreak/>
        <w:drawing>
          <wp:inline distT="0" distB="0" distL="0" distR="0" wp14:anchorId="5537663F">
            <wp:extent cx="5450205" cy="3883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7023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7D7B58"/>
    <w:rsid w:val="008F18AF"/>
    <w:rsid w:val="0099719D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CD7B"/>
  <w15:docId w15:val="{40C86816-626A-4FA3-A367-4DD67613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Zink, Gregory J</cp:lastModifiedBy>
  <cp:revision>3</cp:revision>
  <dcterms:created xsi:type="dcterms:W3CDTF">2015-11-16T21:29:00Z</dcterms:created>
  <dcterms:modified xsi:type="dcterms:W3CDTF">2017-08-14T14:21:00Z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